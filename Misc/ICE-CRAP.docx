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78633" w14:textId="5CFBB0E5" w:rsidR="00D7421B" w:rsidRPr="004643A9" w:rsidRDefault="00D7421B" w:rsidP="00D7421B">
      <w:pPr>
        <w:pStyle w:val="Title"/>
        <w:rPr>
          <w:sz w:val="48"/>
        </w:rPr>
      </w:pPr>
      <w:r w:rsidRPr="004643A9">
        <w:rPr>
          <w:sz w:val="48"/>
        </w:rPr>
        <w:t>ICE</w:t>
      </w:r>
      <w:r w:rsidR="00214477">
        <w:rPr>
          <w:sz w:val="48"/>
        </w:rPr>
        <w:t xml:space="preserve"> </w:t>
      </w:r>
      <w:r w:rsidR="007F4503">
        <w:rPr>
          <w:sz w:val="48"/>
        </w:rPr>
        <w:t>6A</w:t>
      </w:r>
      <w:r w:rsidRPr="004643A9">
        <w:rPr>
          <w:sz w:val="48"/>
        </w:rPr>
        <w:t xml:space="preserve">:  </w:t>
      </w:r>
      <w:r w:rsidR="004643A9" w:rsidRPr="004643A9">
        <w:rPr>
          <w:sz w:val="48"/>
        </w:rPr>
        <w:t>Analyzing Web Sites with CRAP</w:t>
      </w:r>
    </w:p>
    <w:p w14:paraId="6614331C" w14:textId="6B99E261" w:rsidR="00D7421B" w:rsidRPr="00662956" w:rsidRDefault="00D7421B" w:rsidP="00D7421B">
      <w:pPr>
        <w:pStyle w:val="Subtitle"/>
        <w:jc w:val="both"/>
      </w:pPr>
      <w:r>
        <w:t xml:space="preserve">Your Name:  </w:t>
      </w:r>
      <w:r w:rsidR="00662956">
        <w:rPr>
          <w:u w:val="single"/>
        </w:rPr>
        <w:t>Yara Grassi Gouffon</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77777777" w:rsidR="00D7421B" w:rsidRPr="00D7421B" w:rsidRDefault="00D7421B" w:rsidP="00D7421B">
      <w:pPr>
        <w:spacing w:before="120" w:after="120"/>
        <w:ind w:left="1440"/>
        <w:rPr>
          <w:b/>
        </w:rPr>
      </w:pPr>
      <w:r>
        <w:rPr>
          <w:sz w:val="4"/>
        </w:rPr>
        <w:br/>
      </w:r>
      <w:r w:rsidRPr="00D7421B">
        <w:rPr>
          <w:b/>
        </w:rPr>
        <w:t>http://rochesterhomepage.net/</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53C8E75C" w14:textId="77777777" w:rsidR="00D7421B" w:rsidRDefault="00D7421B" w:rsidP="00D7421B">
      <w:pPr>
        <w:numPr>
          <w:ilvl w:val="1"/>
          <w:numId w:val="34"/>
        </w:numPr>
        <w:spacing w:after="0" w:line="240" w:lineRule="auto"/>
      </w:pPr>
      <w:r>
        <w:t>Alignment:</w:t>
      </w:r>
    </w:p>
    <w:p w14:paraId="460AFB58" w14:textId="77777777" w:rsidR="00715A75" w:rsidRDefault="00715A75" w:rsidP="00715A75">
      <w:pPr>
        <w:spacing w:after="0" w:line="240" w:lineRule="auto"/>
        <w:ind w:left="360"/>
      </w:pPr>
    </w:p>
    <w:p w14:paraId="5D60A5C9" w14:textId="182E5F4E" w:rsidR="00D7421B" w:rsidRDefault="00715A75" w:rsidP="00D7421B">
      <w:pPr>
        <w:ind w:left="360"/>
      </w:pPr>
      <w:r>
        <w:t>Could be worse, but some parts are a little off. The ads tend to be narrower than the other boxes and there are some occasions of links and pictures being a little higher than the headlines to the left.</w:t>
      </w:r>
    </w:p>
    <w:p w14:paraId="5FC50967" w14:textId="77777777" w:rsidR="00A65C14" w:rsidRDefault="00A65C14" w:rsidP="00D7421B">
      <w:pPr>
        <w:ind w:left="360"/>
      </w:pPr>
    </w:p>
    <w:p w14:paraId="0907BA95" w14:textId="77777777" w:rsidR="00D7421B" w:rsidRDefault="00D7421B" w:rsidP="00D7421B">
      <w:pPr>
        <w:numPr>
          <w:ilvl w:val="1"/>
          <w:numId w:val="34"/>
        </w:numPr>
        <w:spacing w:after="0" w:line="240" w:lineRule="auto"/>
      </w:pPr>
      <w:r>
        <w:t>Proximity:</w:t>
      </w:r>
    </w:p>
    <w:p w14:paraId="088D9244" w14:textId="77777777" w:rsidR="00D7421B" w:rsidRDefault="00D7421B" w:rsidP="00D7421B"/>
    <w:p w14:paraId="2E5927CD" w14:textId="7719D2E0" w:rsidR="00715A75" w:rsidRDefault="00715A75" w:rsidP="00715A75">
      <w:pPr>
        <w:ind w:left="360"/>
      </w:pPr>
      <w:r>
        <w:t>Things feel like they’re a little too close together in the main section with five or so news. Proximity is appropriate for the Video Center part further down, however.</w:t>
      </w:r>
    </w:p>
    <w:p w14:paraId="021A0D4B" w14:textId="77777777" w:rsidR="00D7421B" w:rsidRDefault="00D7421B" w:rsidP="00D7421B"/>
    <w:p w14:paraId="3C7C9FC2" w14:textId="77777777" w:rsidR="00D7421B" w:rsidRDefault="00D7421B" w:rsidP="00D7421B">
      <w:pPr>
        <w:numPr>
          <w:ilvl w:val="1"/>
          <w:numId w:val="34"/>
        </w:numPr>
        <w:spacing w:after="0" w:line="240" w:lineRule="auto"/>
      </w:pPr>
      <w:r>
        <w:t>Repetition:</w:t>
      </w:r>
    </w:p>
    <w:p w14:paraId="1409A116" w14:textId="77777777" w:rsidR="00D7421B" w:rsidRDefault="00D7421B" w:rsidP="00D7421B"/>
    <w:p w14:paraId="7979BB94" w14:textId="4563AF14" w:rsidR="00035F29" w:rsidRDefault="00035F29" w:rsidP="00035F29">
      <w:pPr>
        <w:ind w:left="360"/>
      </w:pPr>
      <w:r>
        <w:t xml:space="preserve">The horizontal, tabbed navigation bars have inconsistent looks. For example, the main one at the top is completely different from the one </w:t>
      </w:r>
      <w:r w:rsidR="00E118E4">
        <w:t xml:space="preserve">in the News subpage </w:t>
      </w:r>
      <w:r>
        <w:t xml:space="preserve">and both are completely different from the navigation bar in the </w:t>
      </w:r>
      <w:r w:rsidR="00E118E4">
        <w:t>Weather sub</w:t>
      </w:r>
      <w:r>
        <w:t>page.</w:t>
      </w:r>
    </w:p>
    <w:p w14:paraId="457CE18B" w14:textId="77777777" w:rsidR="00D7421B" w:rsidRDefault="00D7421B" w:rsidP="00D7421B"/>
    <w:p w14:paraId="62E56617" w14:textId="77777777" w:rsidR="00D7421B" w:rsidRDefault="00D7421B" w:rsidP="00D7421B">
      <w:pPr>
        <w:numPr>
          <w:ilvl w:val="1"/>
          <w:numId w:val="34"/>
        </w:numPr>
        <w:spacing w:after="0" w:line="240" w:lineRule="auto"/>
      </w:pPr>
      <w:r>
        <w:t>Contrast:</w:t>
      </w:r>
    </w:p>
    <w:p w14:paraId="59D4E8A6" w14:textId="77777777" w:rsidR="006025D7" w:rsidRDefault="006025D7" w:rsidP="006025D7">
      <w:pPr>
        <w:spacing w:after="0" w:line="240" w:lineRule="auto"/>
      </w:pPr>
    </w:p>
    <w:p w14:paraId="57EE18EC" w14:textId="7633C06B" w:rsidR="006025D7" w:rsidRDefault="006025D7" w:rsidP="006025D7">
      <w:pPr>
        <w:spacing w:after="0" w:line="240" w:lineRule="auto"/>
        <w:ind w:left="360"/>
      </w:pPr>
      <w:r>
        <w:lastRenderedPageBreak/>
        <w:t>Contrast is mostly fine, with black or dark blue text on white or gray background. The white text on the banner can be a little harder to read on some spots where the image has lighter tones of blue, but other than that the page has good contrast.</w:t>
      </w:r>
    </w:p>
    <w:p w14:paraId="158A5CF8" w14:textId="77777777" w:rsidR="00D7421B" w:rsidRDefault="00D7421B" w:rsidP="00D7421B"/>
    <w:p w14:paraId="19879617" w14:textId="77777777" w:rsidR="00D7421B" w:rsidRDefault="00D7421B" w:rsidP="00D7421B">
      <w:pPr>
        <w:numPr>
          <w:ilvl w:val="1"/>
          <w:numId w:val="34"/>
        </w:numPr>
        <w:spacing w:after="0" w:line="240" w:lineRule="auto"/>
      </w:pPr>
      <w:r>
        <w:t>Use of color</w:t>
      </w:r>
    </w:p>
    <w:p w14:paraId="0195A63C" w14:textId="77777777" w:rsidR="00A65C14" w:rsidRDefault="00A65C14" w:rsidP="00D7421B"/>
    <w:p w14:paraId="07C26879" w14:textId="0C058897" w:rsidR="00CC3846" w:rsidRDefault="00CC3846" w:rsidP="00CC3846">
      <w:pPr>
        <w:ind w:left="360"/>
      </w:pPr>
      <w:r>
        <w:t xml:space="preserve">The page itself has a good color scheme, with white, light gray and different shades of blue. However, the video thumbnails, news photos and ads have very contrasting and distracting colors. </w:t>
      </w:r>
      <w:r w:rsidR="00472E02">
        <w:t xml:space="preserve">I </w:t>
      </w:r>
      <w:r>
        <w:t>don’t know if there is anything the designers could have done to prevent that, since they have no control over the news, but it just makes the page look bad.</w:t>
      </w:r>
    </w:p>
    <w:p w14:paraId="6516EFE9" w14:textId="77777777" w:rsidR="00D7421B" w:rsidRDefault="00D7421B" w:rsidP="00D7421B"/>
    <w:p w14:paraId="3430E8B7" w14:textId="77777777" w:rsidR="00A65C14" w:rsidRDefault="00D7421B" w:rsidP="00D7421B">
      <w:pPr>
        <w:numPr>
          <w:ilvl w:val="1"/>
          <w:numId w:val="34"/>
        </w:numPr>
        <w:spacing w:after="0" w:line="240" w:lineRule="auto"/>
      </w:pPr>
      <w:r>
        <w:t>Use of typography</w:t>
      </w:r>
    </w:p>
    <w:p w14:paraId="535C7A9D" w14:textId="77777777" w:rsidR="00A65C14" w:rsidRDefault="00A65C14" w:rsidP="00A65C14"/>
    <w:p w14:paraId="6FF87465" w14:textId="3FCFB073" w:rsidR="00746B3E" w:rsidRDefault="00746B3E" w:rsidP="00746B3E">
      <w:pPr>
        <w:ind w:left="360"/>
      </w:pPr>
      <w:r>
        <w:t>Typography is pretty consistent. The same sans serif font is used for most of the text and is large enough to be easily readable. The sidebar on the right</w:t>
      </w:r>
      <w:r w:rsidR="00E96865">
        <w:t xml:space="preserve"> appears to have</w:t>
      </w:r>
      <w:r>
        <w:t xml:space="preserve"> a slightly different </w:t>
      </w:r>
      <w:r w:rsidR="00E96865">
        <w:t>font which</w:t>
      </w:r>
      <w:r w:rsidR="00472E02">
        <w:t xml:space="preserve"> doesn’t stand out too much and</w:t>
      </w:r>
      <w:r w:rsidR="00E96865">
        <w:t xml:space="preserve"> fits the rest.</w:t>
      </w:r>
    </w:p>
    <w:p w14:paraId="1DD8B37A" w14:textId="77777777" w:rsidR="00A65C14" w:rsidRDefault="00A65C14" w:rsidP="00A65C14"/>
    <w:p w14:paraId="1D6A0C04" w14:textId="77777777" w:rsidR="00D7421B" w:rsidRDefault="00D7421B" w:rsidP="00A65C14"/>
    <w:p w14:paraId="085BADE1" w14:textId="3C51A2B4" w:rsidR="00D7421B"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D7421B" w:rsidRPr="006A7A9B">
        <w:rPr>
          <w:b/>
        </w:rPr>
        <w:t>http:// rochesterhomepage.com/</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6219056E" w:rsidR="00D7421B" w:rsidRDefault="00D7421B" w:rsidP="00D7421B">
      <w:pPr>
        <w:numPr>
          <w:ilvl w:val="1"/>
          <w:numId w:val="34"/>
        </w:numPr>
        <w:spacing w:after="0" w:line="240" w:lineRule="auto"/>
      </w:pPr>
      <w:r>
        <w:t xml:space="preserve">Author of message you’re summarizing:  </w:t>
      </w:r>
      <w:r w:rsidR="00DA4C04">
        <w:rPr>
          <w:u w:val="single"/>
        </w:rPr>
        <w:t>Becky Drexler</w:t>
      </w:r>
    </w:p>
    <w:p w14:paraId="67CA973E" w14:textId="77777777" w:rsidR="00DA4C04" w:rsidRDefault="00DA4C04" w:rsidP="00DA4C04">
      <w:pPr>
        <w:spacing w:after="0" w:line="240" w:lineRule="auto"/>
      </w:pPr>
    </w:p>
    <w:p w14:paraId="6E58815B" w14:textId="77777777" w:rsidR="00D7421B" w:rsidRDefault="00D7421B" w:rsidP="00D7421B">
      <w:pPr>
        <w:numPr>
          <w:ilvl w:val="1"/>
          <w:numId w:val="34"/>
        </w:numPr>
        <w:spacing w:after="0" w:line="240" w:lineRule="auto"/>
      </w:pPr>
      <w:r>
        <w:t>Alignment:</w:t>
      </w:r>
    </w:p>
    <w:p w14:paraId="5467612A" w14:textId="77777777" w:rsidR="00D7421B" w:rsidRDefault="00D7421B" w:rsidP="00D7421B">
      <w:pPr>
        <w:ind w:left="360"/>
        <w:rPr>
          <w:sz w:val="12"/>
        </w:rPr>
      </w:pPr>
      <w:bookmarkStart w:id="0" w:name="_GoBack"/>
      <w:bookmarkEnd w:id="0"/>
    </w:p>
    <w:p w14:paraId="1D0771AF" w14:textId="77777777" w:rsidR="004F4A28" w:rsidRDefault="004F4A28" w:rsidP="00D7421B">
      <w:pPr>
        <w:ind w:left="360"/>
      </w:pPr>
    </w:p>
    <w:p w14:paraId="41A10FDB" w14:textId="77777777" w:rsidR="00D7421B" w:rsidRDefault="00D7421B" w:rsidP="00D7421B">
      <w:pPr>
        <w:ind w:left="360"/>
      </w:pPr>
    </w:p>
    <w:p w14:paraId="5AEA10C2" w14:textId="77777777" w:rsidR="00D7421B" w:rsidRDefault="00D7421B" w:rsidP="00D7421B">
      <w:pPr>
        <w:numPr>
          <w:ilvl w:val="1"/>
          <w:numId w:val="34"/>
        </w:numPr>
        <w:spacing w:after="0" w:line="240" w:lineRule="auto"/>
      </w:pPr>
      <w:r>
        <w:t>Proximity:</w:t>
      </w:r>
    </w:p>
    <w:p w14:paraId="6091D843" w14:textId="77777777" w:rsidR="00D7421B" w:rsidRDefault="00D7421B" w:rsidP="00D7421B">
      <w:pPr>
        <w:rPr>
          <w:sz w:val="12"/>
        </w:rPr>
      </w:pPr>
    </w:p>
    <w:p w14:paraId="562270DC" w14:textId="77777777" w:rsidR="004F4A28" w:rsidRDefault="004F4A28" w:rsidP="00D7421B"/>
    <w:p w14:paraId="02507EB1" w14:textId="77777777" w:rsidR="00D7421B" w:rsidRDefault="00D7421B" w:rsidP="00D7421B"/>
    <w:p w14:paraId="65190CD0" w14:textId="77777777" w:rsidR="00D7421B" w:rsidRDefault="00D7421B" w:rsidP="00D7421B">
      <w:pPr>
        <w:numPr>
          <w:ilvl w:val="1"/>
          <w:numId w:val="34"/>
        </w:numPr>
        <w:spacing w:after="0" w:line="240" w:lineRule="auto"/>
      </w:pPr>
      <w:r>
        <w:t>Repetition:</w:t>
      </w:r>
    </w:p>
    <w:p w14:paraId="0D0D7078" w14:textId="77777777" w:rsidR="004F4A28" w:rsidRDefault="004F4A28" w:rsidP="00D7421B"/>
    <w:p w14:paraId="57A05B19" w14:textId="77777777" w:rsidR="00D7421B" w:rsidRDefault="00D7421B" w:rsidP="00D7421B"/>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5B9E8C34" w14:textId="77777777" w:rsidR="00D7421B" w:rsidRDefault="00D7421B" w:rsidP="00D7421B"/>
    <w:p w14:paraId="6C7593E9" w14:textId="77777777" w:rsidR="00D7421B" w:rsidRDefault="00D7421B" w:rsidP="00D7421B"/>
    <w:p w14:paraId="75B8367F" w14:textId="77777777" w:rsidR="00D7421B" w:rsidRDefault="00D7421B" w:rsidP="00D7421B">
      <w:pPr>
        <w:numPr>
          <w:ilvl w:val="1"/>
          <w:numId w:val="34"/>
        </w:numPr>
        <w:spacing w:after="0" w:line="240" w:lineRule="auto"/>
      </w:pPr>
      <w:r>
        <w:t>Use of color:</w:t>
      </w:r>
    </w:p>
    <w:p w14:paraId="370F92DC" w14:textId="77777777" w:rsidR="00D7421B" w:rsidRDefault="00D7421B" w:rsidP="00D7421B"/>
    <w:p w14:paraId="6B81CAFA" w14:textId="77777777" w:rsidR="00D7421B" w:rsidRDefault="00D7421B" w:rsidP="00D7421B"/>
    <w:p w14:paraId="6D54B67A" w14:textId="77777777" w:rsidR="004F4A28" w:rsidRDefault="00D7421B" w:rsidP="00D7421B">
      <w:pPr>
        <w:numPr>
          <w:ilvl w:val="1"/>
          <w:numId w:val="34"/>
        </w:numPr>
        <w:spacing w:after="0" w:line="240" w:lineRule="auto"/>
      </w:pPr>
      <w:r>
        <w:t>Typography</w:t>
      </w:r>
    </w:p>
    <w:p w14:paraId="65E9689E" w14:textId="77777777" w:rsidR="004F4A28" w:rsidRDefault="004F4A28" w:rsidP="004F4A28">
      <w:pPr>
        <w:spacing w:after="0" w:line="240" w:lineRule="auto"/>
      </w:pPr>
    </w:p>
    <w:p w14:paraId="465F70CE" w14:textId="77777777" w:rsidR="004F4A28" w:rsidRDefault="004F4A28" w:rsidP="004F4A28">
      <w:pPr>
        <w:spacing w:after="0" w:line="240" w:lineRule="auto"/>
      </w:pPr>
    </w:p>
    <w:p w14:paraId="56776EE5" w14:textId="77777777" w:rsidR="004F4A28" w:rsidRDefault="004F4A28" w:rsidP="004F4A28">
      <w:pPr>
        <w:spacing w:after="0" w:line="240" w:lineRule="auto"/>
      </w:pPr>
    </w:p>
    <w:p w14:paraId="3EE61BC9" w14:textId="77777777" w:rsidR="004F4A28" w:rsidRDefault="004F4A28" w:rsidP="004F4A28">
      <w:pPr>
        <w:spacing w:after="0" w:line="240" w:lineRule="auto"/>
      </w:pPr>
    </w:p>
    <w:p w14:paraId="1CC4CAA2" w14:textId="77777777"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p w14:paraId="26849A67" w14:textId="77777777" w:rsidR="00D7421B" w:rsidRDefault="00D7421B" w:rsidP="00D7421B"/>
    <w:p w14:paraId="48241DF6" w14:textId="77777777" w:rsidR="00D7421B" w:rsidRDefault="00D7421B" w:rsidP="00D7421B"/>
    <w:p w14:paraId="2C9E3737" w14:textId="77777777" w:rsidR="00D7421B" w:rsidRDefault="00D7421B" w:rsidP="00D7421B"/>
    <w:p w14:paraId="4CB91272" w14:textId="77777777" w:rsidR="00D7421B" w:rsidRDefault="00D7421B" w:rsidP="00D7421B"/>
    <w:p w14:paraId="7305749B" w14:textId="77777777" w:rsidR="00D7421B" w:rsidRDefault="005C5DEE" w:rsidP="00D7421B">
      <w:r>
        <w:br/>
      </w:r>
      <w:r>
        <w:br/>
      </w:r>
      <w:r>
        <w:br/>
      </w:r>
      <w:r w:rsidR="006101ED">
        <w:br/>
      </w:r>
      <w:r w:rsidR="006101ED">
        <w:br/>
      </w:r>
      <w:r w:rsidR="006101ED">
        <w:br/>
      </w:r>
    </w:p>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77777777" w:rsidR="00D7421B" w:rsidRDefault="00D7421B" w:rsidP="00D7421B">
      <w:pPr>
        <w:pStyle w:val="Heading1"/>
      </w:pPr>
      <w:r>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77777777" w:rsidR="00D7421B" w:rsidRPr="00D7421B" w:rsidRDefault="00D7421B" w:rsidP="00D7421B">
      <w:pPr>
        <w:pStyle w:val="BodyText"/>
        <w:spacing w:after="120"/>
        <w:ind w:left="2160"/>
        <w:jc w:val="left"/>
        <w:rPr>
          <w:rFonts w:ascii="Verdana" w:hAnsi="Verdana"/>
          <w:sz w:val="24"/>
        </w:rPr>
      </w:pPr>
      <w:r w:rsidRPr="00D7421B">
        <w:rPr>
          <w:sz w:val="24"/>
        </w:rPr>
        <w:lastRenderedPageBreak/>
        <w:t xml:space="preserve">http://www.uroulette.com/ or </w:t>
      </w:r>
      <w:r w:rsidRPr="00D7421B">
        <w:rPr>
          <w:sz w:val="24"/>
        </w:rPr>
        <w:br/>
        <w:t>http://www.randomwebsite.com/</w:t>
      </w:r>
    </w:p>
    <w:p w14:paraId="558258F8" w14:textId="77777777" w:rsidR="00D7421B" w:rsidRDefault="004453FC" w:rsidP="004453FC">
      <w:pPr>
        <w:pStyle w:val="Heading1"/>
      </w:pPr>
      <w:r>
        <w:br w:type="page"/>
      </w:r>
      <w:r w:rsidR="00D7421B">
        <w:lastRenderedPageBreak/>
        <w:t>Part 3:  Individual Critiques</w:t>
      </w:r>
    </w:p>
    <w:p w14:paraId="702DE535" w14:textId="2B798896"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77777777" w:rsidR="004453FC" w:rsidRDefault="006101ED" w:rsidP="00D7421B">
      <w:r>
        <w:br/>
      </w:r>
      <w:r>
        <w:br/>
      </w:r>
      <w:r>
        <w:br/>
      </w:r>
      <w:r>
        <w:br/>
      </w:r>
      <w:r w:rsidR="004453FC">
        <w:t>Now, use the space below to sketch an improved layout for your page.  Again, work with your neighbors to come up with something really great!</w:t>
      </w:r>
    </w:p>
    <w:p w14:paraId="4986DBA2" w14:textId="77777777" w:rsidR="00F316FC" w:rsidRDefault="00F316FC">
      <w:pPr>
        <w:rPr>
          <w:rStyle w:val="IntenseEmphasis"/>
        </w:rPr>
      </w:pPr>
      <w:r>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296AF12F" w14:textId="77777777">
        <w:tc>
          <w:tcPr>
            <w:tcW w:w="5000" w:type="pct"/>
          </w:tcPr>
          <w:p w14:paraId="55A4AC18" w14:textId="77777777" w:rsidR="00F316FC" w:rsidRDefault="00F316FC">
            <w:pPr>
              <w:pStyle w:val="BodyText"/>
              <w:spacing w:after="120"/>
              <w:rPr>
                <w:rFonts w:ascii="Verdana" w:hAnsi="Verdana"/>
              </w:rPr>
            </w:pPr>
            <w:r>
              <w:rPr>
                <w:rFonts w:ascii="Verdana" w:hAnsi="Verdana"/>
                <w:b/>
                <w:sz w:val="36"/>
              </w:rPr>
              <w:lastRenderedPageBreak/>
              <w:t>bad site:</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F967FB0"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5BAD5BE0"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77777777" w:rsidR="00F316FC" w:rsidRDefault="00F316FC">
            <w:pPr>
              <w:pStyle w:val="BodyText"/>
              <w:tabs>
                <w:tab w:val="left" w:pos="1348"/>
              </w:tabs>
              <w:spacing w:after="0" w:line="240" w:lineRule="auto"/>
              <w:jc w:val="left"/>
              <w:rPr>
                <w:rFonts w:ascii="Verdana" w:hAnsi="Verdana"/>
              </w:rPr>
            </w:pPr>
          </w:p>
          <w:p w14:paraId="135A3424"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77777777" w:rsidR="00F316FC" w:rsidRDefault="00F316FC">
            <w:pPr>
              <w:pStyle w:val="BodyText"/>
              <w:tabs>
                <w:tab w:val="left" w:pos="1348"/>
              </w:tabs>
              <w:spacing w:after="0" w:line="240" w:lineRule="auto"/>
              <w:jc w:val="left"/>
              <w:rPr>
                <w:rFonts w:ascii="Verdana" w:hAnsi="Verdana"/>
              </w:rPr>
            </w:pP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77777777" w:rsidR="00F316FC" w:rsidRDefault="00F316FC">
            <w:pPr>
              <w:pStyle w:val="BodyText"/>
              <w:tabs>
                <w:tab w:val="left" w:pos="1348"/>
              </w:tabs>
              <w:spacing w:after="0" w:line="240" w:lineRule="auto"/>
              <w:jc w:val="left"/>
              <w:rPr>
                <w:rFonts w:ascii="Verdana" w:hAnsi="Verdana"/>
              </w:rPr>
            </w:pPr>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1FF0CBAB" w14:textId="77777777">
        <w:tc>
          <w:tcPr>
            <w:tcW w:w="5000" w:type="pct"/>
          </w:tcPr>
          <w:p w14:paraId="2167A34F" w14:textId="77777777" w:rsidR="00F316FC" w:rsidRDefault="00F316FC">
            <w:pPr>
              <w:pStyle w:val="BodyText"/>
              <w:spacing w:after="120"/>
              <w:rPr>
                <w:rFonts w:ascii="Verdana" w:hAnsi="Verdana"/>
              </w:rPr>
            </w:pPr>
            <w:r>
              <w:rPr>
                <w:rFonts w:ascii="Verdana" w:hAnsi="Verdana"/>
                <w:b/>
                <w:sz w:val="36"/>
              </w:rPr>
              <w:lastRenderedPageBreak/>
              <w:t>good site:</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3B039F28"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76CEED19"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77777777" w:rsidR="00F316FC" w:rsidRDefault="00F316FC">
            <w:pPr>
              <w:pStyle w:val="BodyText"/>
              <w:tabs>
                <w:tab w:val="left" w:pos="1348"/>
              </w:tabs>
              <w:spacing w:after="0" w:line="240" w:lineRule="auto"/>
              <w:jc w:val="left"/>
              <w:rPr>
                <w:rFonts w:ascii="Verdana" w:hAnsi="Verdana"/>
              </w:rPr>
            </w:pPr>
          </w:p>
          <w:p w14:paraId="710EDDB0" w14:textId="77777777" w:rsidR="00F316FC" w:rsidRDefault="00F316FC">
            <w:pPr>
              <w:pStyle w:val="BodyText"/>
              <w:tabs>
                <w:tab w:val="left" w:pos="1348"/>
              </w:tabs>
              <w:spacing w:after="0" w:line="240" w:lineRule="auto"/>
              <w:jc w:val="left"/>
              <w:rPr>
                <w:rFonts w:ascii="Verdana" w:hAnsi="Verdana"/>
              </w:rPr>
            </w:pP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77777777" w:rsidR="00F316FC" w:rsidRDefault="00F316FC">
            <w:pPr>
              <w:pStyle w:val="BodyText"/>
              <w:tabs>
                <w:tab w:val="left" w:pos="1348"/>
              </w:tabs>
              <w:spacing w:after="0" w:line="240" w:lineRule="auto"/>
              <w:jc w:val="left"/>
              <w:rPr>
                <w:rFonts w:ascii="Verdana" w:hAnsi="Verdana"/>
              </w:rPr>
            </w:pP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77777777" w:rsidR="00F316FC" w:rsidRDefault="00F316FC">
            <w:pPr>
              <w:pStyle w:val="BodyText"/>
              <w:tabs>
                <w:tab w:val="left" w:pos="1348"/>
              </w:tabs>
              <w:spacing w:after="0" w:line="240" w:lineRule="auto"/>
              <w:jc w:val="left"/>
              <w:rPr>
                <w:rFonts w:ascii="Verdana" w:hAnsi="Verdana"/>
              </w:rPr>
            </w:pP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4E50E5E" w:rsidR="007F4503" w:rsidRPr="007F4503" w:rsidRDefault="007F4503" w:rsidP="00F316FC">
      <w:r w:rsidRPr="007F4503">
        <w:t xml:space="preserve">When you're all done, post this completed file, renamed </w:t>
      </w:r>
      <w:r w:rsidRPr="007F4503">
        <w:rPr>
          <w:b/>
        </w:rPr>
        <w:t>ICE-CRAP-YOURNAME.docx</w:t>
      </w:r>
      <w:r w:rsidRPr="007F4503">
        <w:t xml:space="preserve">, to the appropriate </w:t>
      </w:r>
      <w:proofErr w:type="spellStart"/>
      <w:r w:rsidRPr="007F4503">
        <w:t>dropbox</w:t>
      </w:r>
      <w:proofErr w:type="spellEnd"/>
      <w:r w:rsidRPr="007F4503">
        <w:t xml:space="preserve"> before next class.</w:t>
      </w:r>
    </w:p>
    <w:sectPr w:rsidR="007F4503" w:rsidRPr="007F4503" w:rsidSect="007F4503">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361A0" w14:textId="77777777" w:rsidR="00DA4C04" w:rsidRDefault="00DA4C04" w:rsidP="00D7421B">
      <w:pPr>
        <w:spacing w:after="0" w:line="240" w:lineRule="auto"/>
      </w:pPr>
      <w:r>
        <w:separator/>
      </w:r>
    </w:p>
  </w:endnote>
  <w:endnote w:type="continuationSeparator" w:id="0">
    <w:p w14:paraId="3A325EE1" w14:textId="77777777" w:rsidR="00DA4C04" w:rsidRDefault="00DA4C04"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08876" w14:textId="77777777" w:rsidR="00DA4C04" w:rsidRDefault="00DA4C04" w:rsidP="00D7421B">
      <w:pPr>
        <w:spacing w:after="0" w:line="240" w:lineRule="auto"/>
      </w:pPr>
      <w:r>
        <w:separator/>
      </w:r>
    </w:p>
  </w:footnote>
  <w:footnote w:type="continuationSeparator" w:id="0">
    <w:p w14:paraId="20AE595A" w14:textId="77777777" w:rsidR="00DA4C04" w:rsidRDefault="00DA4C04" w:rsidP="00D74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E14F" w14:textId="5F3C5049" w:rsidR="00DA4C04" w:rsidRPr="00E64FB8" w:rsidRDefault="00DA4C04" w:rsidP="00D7421B">
    <w:pPr>
      <w:pStyle w:val="Header"/>
      <w:ind w:left="1080"/>
      <w:rPr>
        <w:rStyle w:val="BookTit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4097">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4453FC"/>
    <w:rsid w:val="00035F29"/>
    <w:rsid w:val="000515F2"/>
    <w:rsid w:val="00214477"/>
    <w:rsid w:val="00370933"/>
    <w:rsid w:val="004453FC"/>
    <w:rsid w:val="004643A9"/>
    <w:rsid w:val="00472E02"/>
    <w:rsid w:val="004A2248"/>
    <w:rsid w:val="004F4A28"/>
    <w:rsid w:val="00570DE3"/>
    <w:rsid w:val="005C5DEE"/>
    <w:rsid w:val="006025D7"/>
    <w:rsid w:val="006101ED"/>
    <w:rsid w:val="0064446F"/>
    <w:rsid w:val="00662956"/>
    <w:rsid w:val="006A7A9B"/>
    <w:rsid w:val="00715A75"/>
    <w:rsid w:val="00746B3E"/>
    <w:rsid w:val="007F4503"/>
    <w:rsid w:val="008D4D6B"/>
    <w:rsid w:val="00A65C14"/>
    <w:rsid w:val="00C605BF"/>
    <w:rsid w:val="00CC3846"/>
    <w:rsid w:val="00D7421B"/>
    <w:rsid w:val="00DA394E"/>
    <w:rsid w:val="00DA4C04"/>
    <w:rsid w:val="00E118E4"/>
    <w:rsid w:val="00E96865"/>
    <w:rsid w:val="00F10BA7"/>
    <w:rsid w:val="00F316FC"/>
    <w:rsid w:val="00F32D46"/>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enu v:ext="edit" strokecolor="none"/>
    </o:shapedefaults>
    <o:shapelayout v:ext="edit">
      <o:idmap v:ext="edit" data="1"/>
    </o:shapelayout>
  </w:shapeDefaults>
  <w:decimalSymbol w:val="."/>
  <w:listSeparator w:val=","/>
  <w14:docId w14:val="69822505"/>
  <w15:docId w15:val="{459B8614-5F51-4332-92C4-4D223F8E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51B82389</Template>
  <TotalTime>44</TotalTime>
  <Pages>7</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5391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Yara Grassi Gouffon (RIT Student)</cp:lastModifiedBy>
  <cp:revision>25</cp:revision>
  <cp:lastPrinted>2010-08-22T22:39:00Z</cp:lastPrinted>
  <dcterms:created xsi:type="dcterms:W3CDTF">2010-09-25T17:23:00Z</dcterms:created>
  <dcterms:modified xsi:type="dcterms:W3CDTF">2015-09-29T19:13:00Z</dcterms:modified>
  <cp:category/>
</cp:coreProperties>
</file>