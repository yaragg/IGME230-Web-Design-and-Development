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E9" w:rsidRDefault="00065DE9">
      <w:pPr>
        <w:rPr>
          <w:b/>
        </w:rPr>
      </w:pPr>
      <w:r>
        <w:rPr>
          <w:b/>
        </w:rPr>
        <w:t>IGME230 – Web Design &amp; Development</w:t>
      </w: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</w:p>
    <w:p w:rsidR="00065DE9" w:rsidRDefault="00065DE9">
      <w:pPr>
        <w:rPr>
          <w:b/>
        </w:rPr>
      </w:pPr>
      <w:r w:rsidRPr="00065DE9">
        <w:rPr>
          <w:b/>
        </w:rPr>
        <w:t xml:space="preserve">Four layers of design </w:t>
      </w:r>
      <w:r w:rsidRPr="00065DE9">
        <w:rPr>
          <w:b/>
        </w:rPr>
        <w:sym w:font="Wingdings" w:char="F0E0"/>
      </w:r>
      <w:r w:rsidRPr="00065DE9">
        <w:rPr>
          <w:b/>
        </w:rPr>
        <w:t xml:space="preserve"> WILL BE IN THE TEST!</w:t>
      </w:r>
    </w:p>
    <w:p w:rsidR="00065DE9" w:rsidRDefault="00065DE9">
      <w:pPr>
        <w:rPr>
          <w:b/>
        </w:rPr>
      </w:pPr>
    </w:p>
    <w:p w:rsidR="009B276B" w:rsidRDefault="001E1056">
      <w:r>
        <w:t>&lt;em&gt; -&gt; emphasis -&gt; rendered as italics by default</w:t>
      </w:r>
    </w:p>
    <w:p w:rsidR="009B276B" w:rsidRDefault="009B276B"/>
    <w:p w:rsidR="008530DC" w:rsidRDefault="009B276B">
      <w:r>
        <w:t>HTML5 isn’t the official standard, XHTML 1.1 is</w:t>
      </w:r>
    </w:p>
    <w:p w:rsidR="008530DC" w:rsidRDefault="008530DC"/>
    <w:p w:rsidR="00AB7E36" w:rsidRDefault="008530DC">
      <w:r>
        <w:t>Strong emphasis -&gt; &lt;strong&gt; -&gt; default is bold</w:t>
      </w:r>
    </w:p>
    <w:p w:rsidR="00AB7E36" w:rsidRDefault="00AB7E36"/>
    <w:p w:rsidR="00065DE9" w:rsidRDefault="00AB7E36">
      <w:r>
        <w:t>When linking: need http:// if it’s an external page, otherwise it breaks</w:t>
      </w:r>
      <w:r w:rsidR="001E1056">
        <w:t xml:space="preserve"> </w:t>
      </w:r>
    </w:p>
    <w:p w:rsidR="00707CAE" w:rsidRDefault="00707CAE"/>
    <w:p w:rsidR="00707CAE" w:rsidRDefault="00707CAE"/>
    <w:p w:rsidR="00707CAE" w:rsidRDefault="00707CAE">
      <w:r>
        <w:t>URL is the same thing as URI, except URI is more accurate</w:t>
      </w:r>
    </w:p>
    <w:p w:rsidR="00707CAE" w:rsidRDefault="00707CAE">
      <w:r>
        <w:t>Uniform Resource Locator / Uniform Resource Indicator</w:t>
      </w:r>
    </w:p>
    <w:p w:rsidR="00707CAE" w:rsidRDefault="00707CAE"/>
    <w:p w:rsidR="00707CAE" w:rsidRDefault="00707CAE"/>
    <w:p w:rsidR="00707CAE" w:rsidRDefault="00707CAE">
      <w:r>
        <w:t xml:space="preserve">Absolute </w:t>
      </w:r>
      <w:r w:rsidR="00896336">
        <w:t xml:space="preserve">path </w:t>
      </w:r>
      <w:r>
        <w:t>= URL/URI http://....</w:t>
      </w:r>
    </w:p>
    <w:p w:rsidR="00707CAE" w:rsidRDefault="00707CAE">
      <w:r>
        <w:t xml:space="preserve">Relative: starting in </w:t>
      </w:r>
      <w:r>
        <w:rPr>
          <w:b/>
        </w:rPr>
        <w:t xml:space="preserve">“this” </w:t>
      </w:r>
      <w:r>
        <w:t>directory</w:t>
      </w:r>
    </w:p>
    <w:p w:rsidR="008D49EC" w:rsidRDefault="008D49EC"/>
    <w:p w:rsidR="008D49EC" w:rsidRDefault="008D49EC">
      <w:r>
        <w:t xml:space="preserve">Use only relative </w:t>
      </w:r>
      <w:r w:rsidR="00896336">
        <w:t xml:space="preserve">paths </w:t>
      </w:r>
      <w:r>
        <w:t>for your own site!</w:t>
      </w:r>
    </w:p>
    <w:p w:rsidR="00A0062A" w:rsidRDefault="00A0062A"/>
    <w:p w:rsidR="00A0062A" w:rsidRDefault="00A0062A">
      <w:r>
        <w:t>Every folder should have its own index.html</w:t>
      </w:r>
    </w:p>
    <w:p w:rsidR="00C80CAE" w:rsidRDefault="00C80CAE"/>
    <w:p w:rsidR="00C80CAE" w:rsidRDefault="00C80CAE">
      <w:r>
        <w:t>If you begin a path with /, it goes back to the root. Don’t use it!</w:t>
      </w:r>
    </w:p>
    <w:p w:rsidR="00E07BFA" w:rsidRDefault="00E07BFA">
      <w:pPr>
        <w:pBdr>
          <w:bottom w:val="single" w:sz="6" w:space="1" w:color="auto"/>
        </w:pBdr>
      </w:pPr>
    </w:p>
    <w:p w:rsidR="00E07BFA" w:rsidRDefault="00E07BFA"/>
    <w:p w:rsidR="00C930D7" w:rsidRDefault="00C930D7"/>
    <w:p w:rsidR="00C930D7" w:rsidRDefault="00C930D7">
      <w:r>
        <w:lastRenderedPageBreak/>
        <w:t>Our RIT server has two names:</w:t>
      </w:r>
    </w:p>
    <w:p w:rsidR="00E07BFA" w:rsidRDefault="00E07BFA">
      <w:r>
        <w:t>People.rit.edu -&gt; http</w:t>
      </w:r>
    </w:p>
    <w:p w:rsidR="00E07BFA" w:rsidRDefault="00E07BFA">
      <w:r>
        <w:t>Gibson.rit.edu -&gt; SFTP</w:t>
      </w:r>
    </w:p>
    <w:p w:rsidR="006901DA" w:rsidRDefault="006901DA"/>
    <w:p w:rsidR="00FB64D9" w:rsidRPr="00FB64D9" w:rsidRDefault="00FB64D9">
      <w:pPr>
        <w:rPr>
          <w:b/>
        </w:rPr>
      </w:pPr>
      <w:r>
        <w:rPr>
          <w:b/>
        </w:rPr>
        <w:t>Caching</w:t>
      </w:r>
    </w:p>
    <w:p w:rsidR="006901DA" w:rsidRDefault="006901DA">
      <w:r>
        <w:t>Gibson has caching, so any changes you make to your pages will only take place after 2 days. Test everything in your computer before sending it to Gibson!</w:t>
      </w:r>
    </w:p>
    <w:p w:rsidR="006901DA" w:rsidRDefault="006901DA">
      <w:r>
        <w:t>If you’re in a pinch, you can delete all your files and resend them</w:t>
      </w:r>
    </w:p>
    <w:p w:rsidR="00FB64D9" w:rsidRDefault="00FB64D9"/>
    <w:p w:rsidR="00FB64D9" w:rsidRDefault="00FB64D9">
      <w:pPr>
        <w:rPr>
          <w:b/>
        </w:rPr>
      </w:pPr>
      <w:r>
        <w:rPr>
          <w:b/>
        </w:rPr>
        <w:t>Quota</w:t>
      </w:r>
    </w:p>
    <w:p w:rsidR="00FB64D9" w:rsidRDefault="00FB64D9">
      <w:r>
        <w:t>20MB, so don’t store much stuff</w:t>
      </w:r>
    </w:p>
    <w:p w:rsidR="00FB64D9" w:rsidRDefault="00FB64D9">
      <w:r>
        <w:t>Server is not all that reliable</w:t>
      </w:r>
    </w:p>
    <w:p w:rsidR="001069F2" w:rsidRDefault="001069F2"/>
    <w:p w:rsidR="001069F2" w:rsidRDefault="001069F2"/>
    <w:p w:rsidR="001069F2" w:rsidRDefault="001069F2">
      <w:r>
        <w:t>Make sure you use SFTP</w:t>
      </w:r>
    </w:p>
    <w:p w:rsidR="001069F2" w:rsidRDefault="001069F2">
      <w:r>
        <w:t>Or if you use Filezilla, use port 22</w:t>
      </w:r>
    </w:p>
    <w:p w:rsidR="009254E4" w:rsidRDefault="009254E4"/>
    <w:p w:rsidR="009254E4" w:rsidRDefault="009254E4">
      <w:r>
        <w:t>Group and others need:</w:t>
      </w:r>
    </w:p>
    <w:p w:rsidR="009254E4" w:rsidRDefault="009254E4">
      <w:r>
        <w:t>Read &amp; execute for folders</w:t>
      </w:r>
    </w:p>
    <w:p w:rsidR="009254E4" w:rsidRPr="00FB64D9" w:rsidRDefault="009254E4">
      <w:r>
        <w:t>Read for files</w:t>
      </w:r>
      <w:r w:rsidR="00185393">
        <w:t xml:space="preserve"> (nothing wrong with adding execute)</w:t>
      </w:r>
      <w:bookmarkStart w:id="0" w:name="_GoBack"/>
      <w:bookmarkEnd w:id="0"/>
    </w:p>
    <w:sectPr w:rsidR="009254E4" w:rsidRPr="00FB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E9"/>
    <w:rsid w:val="00065DE9"/>
    <w:rsid w:val="001069F2"/>
    <w:rsid w:val="00185393"/>
    <w:rsid w:val="001E1056"/>
    <w:rsid w:val="006901DA"/>
    <w:rsid w:val="00707CAE"/>
    <w:rsid w:val="008530DC"/>
    <w:rsid w:val="00896336"/>
    <w:rsid w:val="008D49EC"/>
    <w:rsid w:val="009254E4"/>
    <w:rsid w:val="009B276B"/>
    <w:rsid w:val="00A0062A"/>
    <w:rsid w:val="00AB7E36"/>
    <w:rsid w:val="00C80CAE"/>
    <w:rsid w:val="00C930D7"/>
    <w:rsid w:val="00E07BFA"/>
    <w:rsid w:val="00FB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D729-F700-4CC1-863A-D0514C1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F9136C44</Template>
  <TotalTime>59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Grassi Gouffon (RIT Student)</dc:creator>
  <cp:keywords/>
  <dc:description/>
  <cp:lastModifiedBy>Yara Grassi Gouffon (RIT Student)</cp:lastModifiedBy>
  <cp:revision>15</cp:revision>
  <dcterms:created xsi:type="dcterms:W3CDTF">2015-08-27T18:07:00Z</dcterms:created>
  <dcterms:modified xsi:type="dcterms:W3CDTF">2015-09-03T18:21:00Z</dcterms:modified>
</cp:coreProperties>
</file>